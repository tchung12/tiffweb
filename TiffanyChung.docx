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A2B09" w14:textId="77777777" w:rsidR="00544E34" w:rsidRPr="00612108" w:rsidRDefault="00612108">
      <w:pPr>
        <w:pStyle w:val="Title"/>
        <w:rPr>
          <w:color w:val="auto"/>
          <w:sz w:val="56"/>
        </w:rPr>
      </w:pPr>
      <w:bookmarkStart w:id="0" w:name="_GoBack"/>
      <w:r w:rsidRPr="00612108">
        <w:rPr>
          <w:color w:val="auto"/>
          <w:sz w:val="56"/>
        </w:rPr>
        <w:t>‍‍</w:t>
      </w:r>
      <w:sdt>
        <w:sdtPr>
          <w:rPr>
            <w:color w:val="auto"/>
            <w:sz w:val="56"/>
          </w:rPr>
          <w:alias w:val="Your Name"/>
          <w:tag w:val=""/>
          <w:id w:val="1246310863"/>
          <w:placeholder>
            <w:docPart w:val="51E9532D3D2A4DBBBF9E5AE0BB7159E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52AF8" w:rsidRPr="00612108">
            <w:rPr>
              <w:color w:val="auto"/>
              <w:sz w:val="56"/>
            </w:rPr>
            <w:t>Tiffany Chung</w:t>
          </w:r>
        </w:sdtContent>
      </w:sdt>
    </w:p>
    <w:p w14:paraId="01239384" w14:textId="44067D03" w:rsidR="00764904" w:rsidRPr="00612108" w:rsidRDefault="00612108" w:rsidP="00764904">
      <w:pPr>
        <w:spacing w:after="0"/>
        <w:rPr>
          <w:color w:val="auto"/>
          <w:sz w:val="20"/>
        </w:rPr>
      </w:pPr>
      <w:sdt>
        <w:sdtPr>
          <w:rPr>
            <w:color w:val="auto"/>
            <w:sz w:val="20"/>
          </w:rPr>
          <w:alias w:val="Address"/>
          <w:tag w:val=""/>
          <w:id w:val="-593780209"/>
          <w:placeholder>
            <w:docPart w:val="DC27093EE8F648EA9EE2DDCB43216159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52AF8" w:rsidRPr="00612108">
            <w:rPr>
              <w:color w:val="auto"/>
              <w:sz w:val="20"/>
            </w:rPr>
            <w:t>104 W. University Pkwy</w:t>
          </w:r>
        </w:sdtContent>
      </w:sdt>
      <w:r w:rsidR="00252AF8" w:rsidRPr="00612108">
        <w:rPr>
          <w:color w:val="auto"/>
          <w:sz w:val="20"/>
        </w:rPr>
        <w:t>, Apt 2A, Baltimore, MD 21210</w:t>
      </w:r>
      <w:r w:rsidRPr="00612108">
        <w:rPr>
          <w:color w:val="auto"/>
          <w:sz w:val="20"/>
        </w:rPr>
        <w:t> | </w:t>
      </w:r>
      <w:sdt>
        <w:sdtPr>
          <w:rPr>
            <w:color w:val="auto"/>
            <w:sz w:val="20"/>
          </w:rPr>
          <w:alias w:val="Telephone"/>
          <w:tag w:val=""/>
          <w:id w:val="-1416317146"/>
          <w:placeholder>
            <w:docPart w:val="F274AFD547404F8D9A2B1C7328DBE22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252AF8" w:rsidRPr="00612108">
            <w:rPr>
              <w:color w:val="auto"/>
              <w:sz w:val="20"/>
            </w:rPr>
            <w:t>(925) 383-6689</w:t>
          </w:r>
        </w:sdtContent>
      </w:sdt>
    </w:p>
    <w:p w14:paraId="184ED725" w14:textId="4CDECE1F" w:rsidR="00544E34" w:rsidRPr="00612108" w:rsidRDefault="00612108" w:rsidP="00696408">
      <w:pPr>
        <w:rPr>
          <w:color w:val="auto"/>
          <w:sz w:val="20"/>
        </w:rPr>
      </w:pPr>
      <w:r w:rsidRPr="00612108">
        <w:rPr>
          <w:color w:val="auto"/>
          <w:sz w:val="20"/>
        </w:rPr>
        <w:t> </w:t>
      </w:r>
      <w:sdt>
        <w:sdtPr>
          <w:rPr>
            <w:color w:val="auto"/>
            <w:sz w:val="20"/>
          </w:rPr>
          <w:alias w:val="Email"/>
          <w:tag w:val=""/>
          <w:id w:val="-391963670"/>
          <w:placeholder>
            <w:docPart w:val="6AE5E822C15D4CFB89B1DD2ED2C0854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252AF8" w:rsidRPr="00612108">
            <w:rPr>
              <w:color w:val="auto"/>
              <w:sz w:val="20"/>
            </w:rPr>
            <w:t>tchung12@jhu.edu</w:t>
          </w:r>
        </w:sdtContent>
      </w:sdt>
      <w:r w:rsidR="00764904" w:rsidRPr="00612108">
        <w:rPr>
          <w:color w:val="auto"/>
          <w:sz w:val="20"/>
        </w:rPr>
        <w:t xml:space="preserve"> | www.linkedin.com/in/tchung12</w:t>
      </w:r>
    </w:p>
    <w:p w14:paraId="23A0660F" w14:textId="77777777" w:rsidR="00544E34" w:rsidRPr="00612108" w:rsidRDefault="00612108" w:rsidP="00BD35AC">
      <w:pPr>
        <w:pStyle w:val="SectionHeading"/>
        <w:spacing w:before="0"/>
        <w:rPr>
          <w:color w:val="auto"/>
          <w:sz w:val="28"/>
        </w:rPr>
      </w:pPr>
      <w:r w:rsidRPr="00612108">
        <w:rPr>
          <w:color w:val="auto"/>
          <w:sz w:val="28"/>
        </w:rPr>
        <w:t>E</w:t>
      </w:r>
      <w:r w:rsidRPr="00612108">
        <w:rPr>
          <w:color w:val="auto"/>
          <w:sz w:val="28"/>
        </w:rPr>
        <w:t>ducation</w:t>
      </w:r>
    </w:p>
    <w:p w14:paraId="5B780917" w14:textId="31C44961" w:rsidR="00544E34" w:rsidRPr="00612108" w:rsidRDefault="00CA3B92">
      <w:pPr>
        <w:pStyle w:val="Subsection"/>
        <w:spacing w:before="100"/>
        <w:rPr>
          <w:color w:val="auto"/>
          <w:sz w:val="20"/>
        </w:rPr>
      </w:pPr>
      <w:r w:rsidRPr="00612108">
        <w:rPr>
          <w:color w:val="auto"/>
          <w:sz w:val="20"/>
        </w:rPr>
        <w:t>Johns hopkins university |</w:t>
      </w:r>
      <w:r w:rsidR="00764904" w:rsidRPr="00612108">
        <w:rPr>
          <w:color w:val="auto"/>
          <w:sz w:val="20"/>
        </w:rPr>
        <w:t xml:space="preserve"> Baltimore, md |</w:t>
      </w:r>
      <w:r w:rsidRPr="00612108">
        <w:rPr>
          <w:color w:val="auto"/>
          <w:sz w:val="20"/>
        </w:rPr>
        <w:t> </w:t>
      </w:r>
      <w:r w:rsidR="00A23B05" w:rsidRPr="00612108">
        <w:rPr>
          <w:color w:val="auto"/>
          <w:sz w:val="20"/>
        </w:rPr>
        <w:t>Aug.</w:t>
      </w:r>
      <w:r w:rsidR="00AE24F7" w:rsidRPr="00612108">
        <w:rPr>
          <w:color w:val="auto"/>
          <w:sz w:val="20"/>
        </w:rPr>
        <w:t xml:space="preserve"> 2013 – May </w:t>
      </w:r>
      <w:r w:rsidRPr="00612108">
        <w:rPr>
          <w:color w:val="auto"/>
          <w:sz w:val="20"/>
        </w:rPr>
        <w:t>2017</w:t>
      </w:r>
    </w:p>
    <w:p w14:paraId="1DA2B15D" w14:textId="5E072ACB" w:rsidR="00CA3B92" w:rsidRPr="00612108" w:rsidRDefault="00CA3B92">
      <w:pPr>
        <w:pStyle w:val="ListBullet"/>
        <w:rPr>
          <w:color w:val="auto"/>
          <w:sz w:val="20"/>
        </w:rPr>
      </w:pPr>
      <w:r w:rsidRPr="00612108">
        <w:rPr>
          <w:color w:val="auto"/>
          <w:sz w:val="20"/>
        </w:rPr>
        <w:t>Bachelor of Science Degree</w:t>
      </w:r>
    </w:p>
    <w:p w14:paraId="27138E55" w14:textId="13253681" w:rsidR="00544E34" w:rsidRPr="00612108" w:rsidRDefault="00612108" w:rsidP="00BD35AC">
      <w:pPr>
        <w:pStyle w:val="ListBullet"/>
        <w:rPr>
          <w:color w:val="auto"/>
          <w:sz w:val="20"/>
        </w:rPr>
      </w:pPr>
      <w:r w:rsidRPr="00612108">
        <w:rPr>
          <w:color w:val="auto"/>
          <w:sz w:val="20"/>
        </w:rPr>
        <w:t xml:space="preserve">Major: </w:t>
      </w:r>
      <w:r w:rsidR="00AE24F7" w:rsidRPr="00612108">
        <w:rPr>
          <w:color w:val="auto"/>
          <w:sz w:val="20"/>
        </w:rPr>
        <w:t>Computer Science, Pre-Medical Track</w:t>
      </w:r>
      <w:r w:rsidR="003A1B8C" w:rsidRPr="00612108">
        <w:rPr>
          <w:color w:val="auto"/>
          <w:sz w:val="20"/>
        </w:rPr>
        <w:t xml:space="preserve">; </w:t>
      </w:r>
      <w:r w:rsidRPr="00612108">
        <w:rPr>
          <w:color w:val="auto"/>
          <w:sz w:val="20"/>
        </w:rPr>
        <w:t xml:space="preserve">Minor: </w:t>
      </w:r>
      <w:r w:rsidR="00AE24F7" w:rsidRPr="00612108">
        <w:rPr>
          <w:color w:val="auto"/>
          <w:sz w:val="20"/>
        </w:rPr>
        <w:t>Computer Integrated Surgery</w:t>
      </w:r>
    </w:p>
    <w:sdt>
      <w:sdtPr>
        <w:rPr>
          <w:b w:val="0"/>
          <w:caps w:val="0"/>
          <w:color w:val="auto"/>
          <w:sz w:val="20"/>
        </w:rPr>
        <w:id w:val="-1106653387"/>
        <w15:repeatingSection/>
      </w:sdtPr>
      <w:sdtEndPr/>
      <w:sdtContent>
        <w:sdt>
          <w:sdtPr>
            <w:rPr>
              <w:b w:val="0"/>
              <w:caps w:val="0"/>
              <w:color w:val="auto"/>
              <w:sz w:val="20"/>
            </w:rPr>
            <w:id w:val="-514004892"/>
            <w:placeholder>
              <w:docPart w:val="6C14EFEAFF794973B505546CB59CB171"/>
            </w:placeholder>
            <w15:repeatingSectionItem/>
          </w:sdtPr>
          <w:sdtEndPr/>
          <w:sdtContent>
            <w:p w14:paraId="34481E68" w14:textId="69E7974E" w:rsidR="00544E34" w:rsidRPr="00612108" w:rsidRDefault="00CA3B92">
              <w:pPr>
                <w:pStyle w:val="Subsection"/>
                <w:rPr>
                  <w:color w:val="auto"/>
                  <w:sz w:val="20"/>
                </w:rPr>
              </w:pPr>
              <w:r w:rsidRPr="00612108">
                <w:rPr>
                  <w:color w:val="auto"/>
                  <w:sz w:val="20"/>
                </w:rPr>
                <w:t>Amador Valley High School |</w:t>
              </w:r>
              <w:r w:rsidR="00764904" w:rsidRPr="00612108">
                <w:rPr>
                  <w:color w:val="auto"/>
                  <w:sz w:val="20"/>
                </w:rPr>
                <w:t xml:space="preserve"> Pleasanton, ca |</w:t>
              </w:r>
              <w:r w:rsidR="00612108" w:rsidRPr="00612108">
                <w:rPr>
                  <w:color w:val="auto"/>
                  <w:sz w:val="20"/>
                </w:rPr>
                <w:t> </w:t>
              </w:r>
              <w:r w:rsidR="00A23B05" w:rsidRPr="00612108">
                <w:rPr>
                  <w:color w:val="auto"/>
                  <w:sz w:val="20"/>
                </w:rPr>
                <w:t>AuG.</w:t>
              </w:r>
              <w:r w:rsidR="009D4FED" w:rsidRPr="00612108">
                <w:rPr>
                  <w:color w:val="auto"/>
                  <w:sz w:val="20"/>
                </w:rPr>
                <w:t xml:space="preserve"> 2009</w:t>
              </w:r>
              <w:r w:rsidR="00AE24F7" w:rsidRPr="00612108">
                <w:rPr>
                  <w:color w:val="auto"/>
                  <w:sz w:val="20"/>
                </w:rPr>
                <w:t xml:space="preserve"> – June 2013</w:t>
              </w:r>
            </w:p>
            <w:p w14:paraId="443E0477" w14:textId="1D92F283" w:rsidR="00544E34" w:rsidRPr="00612108" w:rsidRDefault="00CA3B92" w:rsidP="00D22031">
              <w:pPr>
                <w:pStyle w:val="ListBullet"/>
                <w:rPr>
                  <w:bCs/>
                  <w:color w:val="auto"/>
                  <w:sz w:val="20"/>
                </w:rPr>
              </w:pPr>
              <w:r w:rsidRPr="00612108">
                <w:rPr>
                  <w:color w:val="auto"/>
                  <w:sz w:val="20"/>
                </w:rPr>
                <w:t>High School Diploma</w:t>
              </w:r>
            </w:p>
          </w:sdtContent>
        </w:sdt>
      </w:sdtContent>
    </w:sdt>
    <w:p w14:paraId="1A3E2971" w14:textId="02F5C373" w:rsidR="00544E34" w:rsidRPr="00612108" w:rsidRDefault="00612108">
      <w:pPr>
        <w:pStyle w:val="SectionHeading"/>
        <w:rPr>
          <w:color w:val="auto"/>
          <w:sz w:val="28"/>
        </w:rPr>
      </w:pPr>
      <w:r w:rsidRPr="00612108">
        <w:rPr>
          <w:color w:val="auto"/>
          <w:sz w:val="28"/>
        </w:rPr>
        <w:t>Skills &amp; Abilities</w:t>
      </w:r>
    </w:p>
    <w:p w14:paraId="5DC89037" w14:textId="09AFA8E3" w:rsidR="00544E34" w:rsidRPr="00612108" w:rsidRDefault="00B80124">
      <w:pPr>
        <w:pStyle w:val="Subsection"/>
        <w:spacing w:before="100"/>
        <w:rPr>
          <w:color w:val="auto"/>
          <w:sz w:val="20"/>
        </w:rPr>
      </w:pPr>
      <w:r w:rsidRPr="00612108">
        <w:rPr>
          <w:color w:val="auto"/>
          <w:sz w:val="20"/>
        </w:rPr>
        <w:t>technical skills</w:t>
      </w:r>
    </w:p>
    <w:p w14:paraId="3CD6BB96" w14:textId="3DFE187C" w:rsidR="00544E34" w:rsidRPr="00612108" w:rsidRDefault="00536376" w:rsidP="00536376">
      <w:pPr>
        <w:pStyle w:val="ListBullet"/>
        <w:rPr>
          <w:color w:val="auto"/>
          <w:sz w:val="20"/>
        </w:rPr>
      </w:pPr>
      <w:r w:rsidRPr="00612108">
        <w:rPr>
          <w:color w:val="auto"/>
          <w:sz w:val="20"/>
        </w:rPr>
        <w:t>Programming Languages: C/C++, Java, Python, HTML, CSS, JavaScript, Assembly</w:t>
      </w:r>
    </w:p>
    <w:p w14:paraId="2BA6EDD0" w14:textId="097DA5E5" w:rsidR="00536376" w:rsidRPr="00612108" w:rsidRDefault="003D3B27" w:rsidP="00536376">
      <w:pPr>
        <w:pStyle w:val="ListBullet"/>
        <w:rPr>
          <w:color w:val="auto"/>
          <w:sz w:val="20"/>
        </w:rPr>
      </w:pPr>
      <w:r w:rsidRPr="00612108">
        <w:rPr>
          <w:color w:val="auto"/>
          <w:sz w:val="20"/>
        </w:rPr>
        <w:t>Computer Skills: Windows, Mac</w:t>
      </w:r>
      <w:r w:rsidR="00D22031" w:rsidRPr="00612108">
        <w:rPr>
          <w:color w:val="auto"/>
          <w:sz w:val="20"/>
        </w:rPr>
        <w:t xml:space="preserve"> and</w:t>
      </w:r>
      <w:r w:rsidRPr="00612108">
        <w:rPr>
          <w:color w:val="auto"/>
          <w:sz w:val="20"/>
        </w:rPr>
        <w:t xml:space="preserve"> Linux/Unix</w:t>
      </w:r>
      <w:r w:rsidR="00D22031" w:rsidRPr="00612108">
        <w:rPr>
          <w:color w:val="auto"/>
          <w:sz w:val="20"/>
        </w:rPr>
        <w:t xml:space="preserve"> OS</w:t>
      </w:r>
      <w:r w:rsidR="00536376" w:rsidRPr="00612108">
        <w:rPr>
          <w:color w:val="auto"/>
          <w:sz w:val="20"/>
        </w:rPr>
        <w:t>, LaTeX, Microsoft Office, Google Apps</w:t>
      </w:r>
    </w:p>
    <w:p w14:paraId="4B3B10E5" w14:textId="77777777" w:rsidR="00544E34" w:rsidRPr="00612108" w:rsidRDefault="00612108">
      <w:pPr>
        <w:pStyle w:val="SectionHeading"/>
        <w:rPr>
          <w:color w:val="auto"/>
          <w:sz w:val="28"/>
        </w:rPr>
      </w:pPr>
      <w:r w:rsidRPr="00612108">
        <w:rPr>
          <w:color w:val="auto"/>
          <w:sz w:val="28"/>
        </w:rPr>
        <w:t>Experience</w:t>
      </w:r>
    </w:p>
    <w:sdt>
      <w:sdtPr>
        <w:rPr>
          <w:b w:val="0"/>
          <w:caps w:val="0"/>
          <w:color w:val="auto"/>
          <w:sz w:val="20"/>
        </w:rPr>
        <w:id w:val="417760904"/>
        <w15:repeatingSection/>
      </w:sdtPr>
      <w:sdtContent>
        <w:sdt>
          <w:sdtPr>
            <w:rPr>
              <w:b w:val="0"/>
              <w:caps w:val="0"/>
              <w:color w:val="auto"/>
              <w:sz w:val="20"/>
            </w:rPr>
            <w:id w:val="-1773932447"/>
            <w:placeholder>
              <w:docPart w:val="939211A16AA749C6840DA7A358EC9DA4"/>
            </w:placeholder>
            <w15:repeatingSectionItem/>
          </w:sdtPr>
          <w:sdtContent>
            <w:p w14:paraId="51F42CB4" w14:textId="491A5C92" w:rsidR="001D2040" w:rsidRPr="00612108" w:rsidRDefault="001D2040" w:rsidP="001D2040">
              <w:pPr>
                <w:pStyle w:val="Subsection"/>
                <w:rPr>
                  <w:color w:val="auto"/>
                  <w:sz w:val="20"/>
                </w:rPr>
              </w:pPr>
              <w:r w:rsidRPr="00612108">
                <w:rPr>
                  <w:color w:val="auto"/>
                  <w:sz w:val="20"/>
                </w:rPr>
                <w:t xml:space="preserve">course assistant | johns hopkins university, </w:t>
              </w:r>
              <w:r w:rsidR="00BD35AC" w:rsidRPr="00612108">
                <w:rPr>
                  <w:color w:val="auto"/>
                  <w:sz w:val="20"/>
                </w:rPr>
                <w:t>computer science dep</w:t>
              </w:r>
              <w:r w:rsidRPr="00612108">
                <w:rPr>
                  <w:color w:val="auto"/>
                  <w:sz w:val="20"/>
                </w:rPr>
                <w:t>t</w:t>
              </w:r>
              <w:r w:rsidR="00BD35AC" w:rsidRPr="00612108">
                <w:rPr>
                  <w:color w:val="auto"/>
                  <w:sz w:val="20"/>
                </w:rPr>
                <w:t>.</w:t>
              </w:r>
              <w:r w:rsidRPr="00612108">
                <w:rPr>
                  <w:color w:val="auto"/>
                  <w:sz w:val="20"/>
                </w:rPr>
                <w:t> | Jan. 2015 – Present</w:t>
              </w:r>
            </w:p>
            <w:p w14:paraId="2B8871C7" w14:textId="77777777" w:rsidR="00C805DF" w:rsidRPr="00612108" w:rsidRDefault="00A23B05" w:rsidP="001D2040">
              <w:pPr>
                <w:pStyle w:val="ListBullet"/>
                <w:rPr>
                  <w:color w:val="auto"/>
                  <w:sz w:val="20"/>
                </w:rPr>
              </w:pPr>
              <w:r w:rsidRPr="00612108">
                <w:rPr>
                  <w:color w:val="auto"/>
                  <w:sz w:val="20"/>
                </w:rPr>
                <w:t>Responsibilities include grading assignments, holding 3+ office hours weekly, and assisting in-class.</w:t>
              </w:r>
            </w:p>
            <w:p w14:paraId="1F63CA49" w14:textId="6238225E" w:rsidR="001D2040" w:rsidRPr="00612108" w:rsidRDefault="00C805DF" w:rsidP="001D2040">
              <w:pPr>
                <w:pStyle w:val="ListBullet"/>
                <w:rPr>
                  <w:color w:val="auto"/>
                  <w:sz w:val="20"/>
                </w:rPr>
              </w:pPr>
              <w:r w:rsidRPr="00612108">
                <w:rPr>
                  <w:color w:val="auto"/>
                  <w:sz w:val="20"/>
                </w:rPr>
                <w:t>Improved interpersonal skills of explaining complex concepts to peers</w:t>
              </w:r>
              <w:r w:rsidR="00C04F66" w:rsidRPr="00612108">
                <w:rPr>
                  <w:color w:val="auto"/>
                  <w:sz w:val="20"/>
                </w:rPr>
                <w:t xml:space="preserve"> then </w:t>
              </w:r>
              <w:r w:rsidRPr="00612108">
                <w:rPr>
                  <w:color w:val="auto"/>
                  <w:sz w:val="20"/>
                </w:rPr>
                <w:t>checking for understanding, and encouraged struggling students to seek help.</w:t>
              </w:r>
            </w:p>
          </w:sdtContent>
        </w:sdt>
        <w:sdt>
          <w:sdtPr>
            <w:rPr>
              <w:b w:val="0"/>
              <w:caps w:val="0"/>
              <w:color w:val="auto"/>
              <w:sz w:val="20"/>
            </w:rPr>
            <w:id w:val="-1491091405"/>
            <w:placeholder>
              <w:docPart w:val="B5EBF8279FA14A87994036FF964C9C80"/>
            </w:placeholder>
            <w15:repeatingSectionItem/>
          </w:sdtPr>
          <w:sdtContent>
            <w:p w14:paraId="525424A4" w14:textId="1F885BA5" w:rsidR="001D2040" w:rsidRPr="00612108" w:rsidRDefault="001D2040" w:rsidP="001D2040">
              <w:pPr>
                <w:pStyle w:val="Subsection"/>
                <w:rPr>
                  <w:color w:val="auto"/>
                  <w:sz w:val="20"/>
                </w:rPr>
              </w:pPr>
              <w:r w:rsidRPr="00612108">
                <w:rPr>
                  <w:color w:val="auto"/>
                  <w:sz w:val="20"/>
                </w:rPr>
                <w:t>student assistant | johns hopkins university, athletic training | </w:t>
              </w:r>
              <w:r w:rsidR="00A23B05" w:rsidRPr="00612108">
                <w:rPr>
                  <w:color w:val="auto"/>
                  <w:sz w:val="20"/>
                </w:rPr>
                <w:t>AuG.</w:t>
              </w:r>
              <w:r w:rsidRPr="00612108">
                <w:rPr>
                  <w:color w:val="auto"/>
                  <w:sz w:val="20"/>
                </w:rPr>
                <w:t xml:space="preserve"> 2013 – Present</w:t>
              </w:r>
            </w:p>
            <w:p w14:paraId="010E846B" w14:textId="799F6E75" w:rsidR="001D2040" w:rsidRPr="00612108" w:rsidRDefault="00A23B05" w:rsidP="001D2040">
              <w:pPr>
                <w:pStyle w:val="ListBullet"/>
                <w:rPr>
                  <w:bCs/>
                  <w:color w:val="auto"/>
                  <w:sz w:val="20"/>
                </w:rPr>
              </w:pPr>
              <w:r w:rsidRPr="00612108">
                <w:rPr>
                  <w:color w:val="auto"/>
                  <w:sz w:val="20"/>
                </w:rPr>
                <w:t>Responsibilities include providing treatment before, during, and after games and practices for varsity sports, assisting athletic trainers, and maintaining the athletic training room.</w:t>
              </w:r>
            </w:p>
          </w:sdtContent>
        </w:sdt>
        <w:sdt>
          <w:sdtPr>
            <w:rPr>
              <w:b w:val="0"/>
              <w:caps w:val="0"/>
              <w:color w:val="auto"/>
              <w:sz w:val="20"/>
            </w:rPr>
            <w:id w:val="876675799"/>
            <w:placeholder>
              <w:docPart w:val="0CF82CD229E44DA7A3031F9E4FBA26E8"/>
            </w:placeholder>
            <w15:repeatingSectionItem/>
          </w:sdtPr>
          <w:sdtContent>
            <w:p w14:paraId="112A6499" w14:textId="67D09902" w:rsidR="001D2040" w:rsidRPr="00612108" w:rsidRDefault="001D2040" w:rsidP="001D2040">
              <w:pPr>
                <w:pStyle w:val="Subsection"/>
                <w:rPr>
                  <w:color w:val="auto"/>
                  <w:sz w:val="20"/>
                </w:rPr>
              </w:pPr>
              <w:r w:rsidRPr="00612108">
                <w:rPr>
                  <w:color w:val="auto"/>
                  <w:sz w:val="20"/>
                </w:rPr>
                <w:t>teaching</w:t>
              </w:r>
              <w:r w:rsidRPr="00612108">
                <w:rPr>
                  <w:color w:val="auto"/>
                  <w:sz w:val="20"/>
                </w:rPr>
                <w:t xml:space="preserve"> assistant | </w:t>
              </w:r>
              <w:r w:rsidRPr="00612108">
                <w:rPr>
                  <w:color w:val="auto"/>
                  <w:sz w:val="20"/>
                </w:rPr>
                <w:t>girls who code</w:t>
              </w:r>
              <w:r w:rsidR="00A23B05" w:rsidRPr="00612108">
                <w:rPr>
                  <w:color w:val="auto"/>
                  <w:sz w:val="20"/>
                </w:rPr>
                <w:t>, Summer Immersion Program</w:t>
              </w:r>
              <w:r w:rsidRPr="00612108">
                <w:rPr>
                  <w:color w:val="auto"/>
                  <w:sz w:val="20"/>
                </w:rPr>
                <w:t> | </w:t>
              </w:r>
              <w:r w:rsidRPr="00612108">
                <w:rPr>
                  <w:color w:val="auto"/>
                  <w:sz w:val="20"/>
                </w:rPr>
                <w:t>june 2015 –</w:t>
              </w:r>
              <w:r w:rsidR="00A23B05" w:rsidRPr="00612108">
                <w:rPr>
                  <w:color w:val="auto"/>
                  <w:sz w:val="20"/>
                </w:rPr>
                <w:t xml:space="preserve"> aug. </w:t>
              </w:r>
              <w:r w:rsidRPr="00612108">
                <w:rPr>
                  <w:color w:val="auto"/>
                  <w:sz w:val="20"/>
                </w:rPr>
                <w:t>2015</w:t>
              </w:r>
            </w:p>
            <w:p w14:paraId="08E11D9D" w14:textId="77777777" w:rsidR="00FB01C1" w:rsidRPr="00612108" w:rsidRDefault="00A23B05" w:rsidP="00C02939">
              <w:pPr>
                <w:pStyle w:val="ListBullet"/>
                <w:rPr>
                  <w:bCs/>
                  <w:color w:val="auto"/>
                  <w:sz w:val="20"/>
                </w:rPr>
              </w:pPr>
              <w:r w:rsidRPr="00612108">
                <w:rPr>
                  <w:color w:val="auto"/>
                  <w:sz w:val="20"/>
                </w:rPr>
                <w:t xml:space="preserve">Responsibilities </w:t>
              </w:r>
              <w:r w:rsidR="00C02939" w:rsidRPr="00612108">
                <w:rPr>
                  <w:color w:val="auto"/>
                  <w:sz w:val="20"/>
                </w:rPr>
                <w:t>include supporting lectures, guiding students through projects,</w:t>
              </w:r>
              <w:r w:rsidR="00C90DA8" w:rsidRPr="00612108">
                <w:rPr>
                  <w:color w:val="auto"/>
                  <w:sz w:val="20"/>
                </w:rPr>
                <w:t xml:space="preserve"> fostering</w:t>
              </w:r>
              <w:r w:rsidR="00C02939" w:rsidRPr="00612108">
                <w:rPr>
                  <w:color w:val="auto"/>
                  <w:sz w:val="20"/>
                </w:rPr>
                <w:t xml:space="preserve"> hard and soft skills, leading bonding activities, classroom management</w:t>
              </w:r>
              <w:r w:rsidR="00C805DF" w:rsidRPr="00612108">
                <w:rPr>
                  <w:color w:val="auto"/>
                  <w:sz w:val="20"/>
                </w:rPr>
                <w:t>, and chaperoning field trips</w:t>
              </w:r>
              <w:r w:rsidR="00C02939" w:rsidRPr="00612108">
                <w:rPr>
                  <w:color w:val="auto"/>
                  <w:sz w:val="20"/>
                </w:rPr>
                <w:t>.</w:t>
              </w:r>
            </w:p>
            <w:p w14:paraId="2261FCF7" w14:textId="24A222A8" w:rsidR="001D2040" w:rsidRPr="00612108" w:rsidRDefault="000B39E5" w:rsidP="00C02939">
              <w:pPr>
                <w:pStyle w:val="ListBullet"/>
                <w:rPr>
                  <w:bCs/>
                  <w:color w:val="auto"/>
                  <w:sz w:val="20"/>
                </w:rPr>
              </w:pPr>
              <w:r w:rsidRPr="00612108">
                <w:rPr>
                  <w:color w:val="auto"/>
                  <w:sz w:val="20"/>
                </w:rPr>
                <w:t xml:space="preserve">Worked approximately 50 hours per week, </w:t>
              </w:r>
              <w:r w:rsidR="00D31E31" w:rsidRPr="00612108">
                <w:rPr>
                  <w:color w:val="auto"/>
                  <w:sz w:val="20"/>
                </w:rPr>
                <w:t xml:space="preserve">personal aspirations were </w:t>
              </w:r>
              <w:r w:rsidR="000E2AC7" w:rsidRPr="00612108">
                <w:rPr>
                  <w:color w:val="auto"/>
                  <w:sz w:val="20"/>
                </w:rPr>
                <w:t xml:space="preserve">influenced and further inspired </w:t>
              </w:r>
              <w:r w:rsidR="00FB01C1" w:rsidRPr="00612108">
                <w:rPr>
                  <w:color w:val="auto"/>
                  <w:sz w:val="20"/>
                </w:rPr>
                <w:t>by the many visiting speakers and field trips</w:t>
              </w:r>
              <w:r w:rsidR="00E61866" w:rsidRPr="00612108">
                <w:rPr>
                  <w:color w:val="auto"/>
                  <w:sz w:val="20"/>
                </w:rPr>
                <w:t xml:space="preserve">, and </w:t>
              </w:r>
              <w:r w:rsidR="00E61866" w:rsidRPr="00612108">
                <w:rPr>
                  <w:color w:val="auto"/>
                  <w:sz w:val="20"/>
                </w:rPr>
                <w:t>earned the respect of 20 high school girls</w:t>
              </w:r>
              <w:r w:rsidR="00FB01C1" w:rsidRPr="00612108">
                <w:rPr>
                  <w:color w:val="auto"/>
                  <w:sz w:val="20"/>
                </w:rPr>
                <w:t>.</w:t>
              </w:r>
            </w:p>
          </w:sdtContent>
        </w:sdt>
      </w:sdtContent>
    </w:sdt>
    <w:p w14:paraId="1DBCFBE3" w14:textId="79ACC9C8" w:rsidR="00D154A6" w:rsidRPr="00612108" w:rsidRDefault="00D154A6" w:rsidP="00D154A6">
      <w:pPr>
        <w:pStyle w:val="SectionHeading"/>
        <w:rPr>
          <w:color w:val="auto"/>
          <w:sz w:val="28"/>
        </w:rPr>
      </w:pPr>
      <w:r w:rsidRPr="00612108">
        <w:rPr>
          <w:color w:val="auto"/>
          <w:sz w:val="28"/>
        </w:rPr>
        <w:t>Activities</w:t>
      </w:r>
    </w:p>
    <w:sdt>
      <w:sdtPr>
        <w:rPr>
          <w:b w:val="0"/>
          <w:caps w:val="0"/>
          <w:color w:val="auto"/>
          <w:sz w:val="20"/>
        </w:rPr>
        <w:id w:val="-576282664"/>
        <w15:repeatingSection/>
      </w:sdtPr>
      <w:sdtEndPr>
        <w:rPr>
          <w:b/>
          <w:bCs w:val="0"/>
          <w:caps/>
        </w:rPr>
      </w:sdtEndPr>
      <w:sdtContent>
        <w:sdt>
          <w:sdtPr>
            <w:rPr>
              <w:caps w:val="0"/>
              <w:color w:val="auto"/>
              <w:sz w:val="20"/>
            </w:rPr>
            <w:id w:val="-1924950063"/>
            <w:placeholder>
              <w:docPart w:val="151F5BCE3E7646C59F07D92032DED7C3"/>
            </w:placeholder>
            <w15:repeatingSectionItem/>
          </w:sdtPr>
          <w:sdtEndPr>
            <w:rPr>
              <w:bCs w:val="0"/>
              <w:caps/>
            </w:rPr>
          </w:sdtEndPr>
          <w:sdtContent>
            <w:p w14:paraId="5E217148" w14:textId="385203AA" w:rsidR="00D154A6" w:rsidRPr="00612108" w:rsidRDefault="00D154A6" w:rsidP="00D154A6">
              <w:pPr>
                <w:pStyle w:val="Subsection"/>
                <w:rPr>
                  <w:color w:val="auto"/>
                  <w:sz w:val="20"/>
                </w:rPr>
              </w:pPr>
              <w:r w:rsidRPr="00612108">
                <w:rPr>
                  <w:color w:val="auto"/>
                  <w:sz w:val="20"/>
                </w:rPr>
                <w:t>treasurer</w:t>
              </w:r>
              <w:r w:rsidR="00F52698" w:rsidRPr="00612108">
                <w:rPr>
                  <w:color w:val="auto"/>
                  <w:sz w:val="20"/>
                </w:rPr>
                <w:t>, webmaster</w:t>
              </w:r>
              <w:r w:rsidRPr="00612108">
                <w:rPr>
                  <w:color w:val="auto"/>
                  <w:sz w:val="20"/>
                </w:rPr>
                <w:t> | johns hopkins university</w:t>
              </w:r>
              <w:r w:rsidRPr="00612108">
                <w:rPr>
                  <w:color w:val="auto"/>
                  <w:sz w:val="20"/>
                </w:rPr>
                <w:t>, spring fair</w:t>
              </w:r>
              <w:r w:rsidRPr="00612108">
                <w:rPr>
                  <w:color w:val="auto"/>
                  <w:sz w:val="20"/>
                </w:rPr>
                <w:t> | </w:t>
              </w:r>
              <w:r w:rsidRPr="00612108">
                <w:rPr>
                  <w:color w:val="auto"/>
                  <w:sz w:val="20"/>
                </w:rPr>
                <w:t>Aug. 2013</w:t>
              </w:r>
              <w:r w:rsidRPr="00612108">
                <w:rPr>
                  <w:color w:val="auto"/>
                  <w:sz w:val="20"/>
                </w:rPr>
                <w:t xml:space="preserve"> – Present</w:t>
              </w:r>
            </w:p>
          </w:sdtContent>
        </w:sdt>
        <w:sdt>
          <w:sdtPr>
            <w:rPr>
              <w:caps w:val="0"/>
              <w:color w:val="auto"/>
              <w:sz w:val="20"/>
            </w:rPr>
            <w:id w:val="1814908518"/>
            <w:placeholder>
              <w:docPart w:val="B21C415CEFBE433990672835C54193B1"/>
            </w:placeholder>
            <w15:repeatingSectionItem/>
          </w:sdtPr>
          <w:sdtEndPr>
            <w:rPr>
              <w:bCs w:val="0"/>
              <w:caps/>
            </w:rPr>
          </w:sdtEndPr>
          <w:sdtContent>
            <w:p w14:paraId="771DA849" w14:textId="3CDF594A" w:rsidR="00D154A6" w:rsidRPr="00612108" w:rsidRDefault="00D154A6" w:rsidP="00D154A6">
              <w:pPr>
                <w:pStyle w:val="Subsection"/>
                <w:rPr>
                  <w:bCs w:val="0"/>
                  <w:color w:val="auto"/>
                  <w:sz w:val="20"/>
                </w:rPr>
              </w:pPr>
              <w:r w:rsidRPr="00612108">
                <w:rPr>
                  <w:color w:val="auto"/>
                  <w:sz w:val="20"/>
                </w:rPr>
                <w:t>Co-captain</w:t>
              </w:r>
              <w:r w:rsidRPr="00612108">
                <w:rPr>
                  <w:color w:val="auto"/>
                  <w:sz w:val="20"/>
                </w:rPr>
                <w:t> | johns hopkins university</w:t>
              </w:r>
              <w:r w:rsidRPr="00612108">
                <w:rPr>
                  <w:color w:val="auto"/>
                  <w:sz w:val="20"/>
                </w:rPr>
                <w:t>, women’s ultimate frisbee</w:t>
              </w:r>
              <w:r w:rsidRPr="00612108">
                <w:rPr>
                  <w:color w:val="auto"/>
                  <w:sz w:val="20"/>
                </w:rPr>
                <w:t> | </w:t>
              </w:r>
              <w:r w:rsidRPr="00612108">
                <w:rPr>
                  <w:color w:val="auto"/>
                  <w:sz w:val="20"/>
                </w:rPr>
                <w:t>Aug. 2013</w:t>
              </w:r>
              <w:r w:rsidRPr="00612108">
                <w:rPr>
                  <w:color w:val="auto"/>
                  <w:sz w:val="20"/>
                </w:rPr>
                <w:t xml:space="preserve"> – Present</w:t>
              </w:r>
            </w:p>
          </w:sdtContent>
        </w:sdt>
        <w:sdt>
          <w:sdtPr>
            <w:rPr>
              <w:caps w:val="0"/>
              <w:color w:val="auto"/>
              <w:sz w:val="20"/>
            </w:rPr>
            <w:id w:val="-1612574733"/>
            <w:placeholder>
              <w:docPart w:val="A732038F57FA4ACD8547558C88450F59"/>
            </w:placeholder>
            <w15:repeatingSectionItem/>
          </w:sdtPr>
          <w:sdtEndPr>
            <w:rPr>
              <w:bCs w:val="0"/>
              <w:caps/>
            </w:rPr>
          </w:sdtEndPr>
          <w:sdtContent>
            <w:p w14:paraId="29173083" w14:textId="1BE1B61F" w:rsidR="00D154A6" w:rsidRPr="00612108" w:rsidRDefault="00D154A6" w:rsidP="0002338B">
              <w:pPr>
                <w:pStyle w:val="Subsection"/>
                <w:rPr>
                  <w:bCs w:val="0"/>
                  <w:color w:val="auto"/>
                  <w:sz w:val="20"/>
                </w:rPr>
              </w:pPr>
              <w:r w:rsidRPr="00612108">
                <w:rPr>
                  <w:color w:val="auto"/>
                  <w:sz w:val="20"/>
                </w:rPr>
                <w:t>women in computer science club</w:t>
              </w:r>
              <w:r w:rsidRPr="00612108">
                <w:rPr>
                  <w:color w:val="auto"/>
                  <w:sz w:val="20"/>
                </w:rPr>
                <w:t> | johns hopkins university | </w:t>
              </w:r>
              <w:r w:rsidRPr="00612108">
                <w:rPr>
                  <w:color w:val="auto"/>
                  <w:sz w:val="20"/>
                </w:rPr>
                <w:t>Jan. 2014</w:t>
              </w:r>
              <w:r w:rsidRPr="00612108">
                <w:rPr>
                  <w:color w:val="auto"/>
                  <w:sz w:val="20"/>
                </w:rPr>
                <w:t xml:space="preserve"> – Present</w:t>
              </w:r>
            </w:p>
          </w:sdtContent>
        </w:sdt>
      </w:sdtContent>
    </w:sdt>
    <w:bookmarkEnd w:id="0" w:displacedByCustomXml="prev"/>
    <w:sectPr w:rsidR="00D154A6" w:rsidRPr="00612108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79F45" w14:textId="77777777" w:rsidR="00252AF8" w:rsidRDefault="00252AF8">
      <w:pPr>
        <w:spacing w:after="0"/>
      </w:pPr>
      <w:r>
        <w:separator/>
      </w:r>
    </w:p>
  </w:endnote>
  <w:endnote w:type="continuationSeparator" w:id="0">
    <w:p w14:paraId="5A46C402" w14:textId="77777777" w:rsidR="00252AF8" w:rsidRDefault="00252A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9A1E5" w14:textId="77777777" w:rsidR="00544E34" w:rsidRDefault="0061210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23B7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3EC8F" w14:textId="77777777" w:rsidR="00252AF8" w:rsidRDefault="00252AF8">
      <w:pPr>
        <w:spacing w:after="0"/>
      </w:pPr>
      <w:r>
        <w:separator/>
      </w:r>
    </w:p>
  </w:footnote>
  <w:footnote w:type="continuationSeparator" w:id="0">
    <w:p w14:paraId="24C092D9" w14:textId="77777777" w:rsidR="00252AF8" w:rsidRDefault="00252A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CC1599C"/>
    <w:multiLevelType w:val="hybridMultilevel"/>
    <w:tmpl w:val="470E31B6"/>
    <w:lvl w:ilvl="0" w:tplc="844CC822">
      <w:start w:val="1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01EE3"/>
    <w:multiLevelType w:val="hybridMultilevel"/>
    <w:tmpl w:val="ED64B9B6"/>
    <w:lvl w:ilvl="0" w:tplc="B8C2A198">
      <w:start w:val="1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F8"/>
    <w:rsid w:val="0002338B"/>
    <w:rsid w:val="000B39E5"/>
    <w:rsid w:val="000E2AC7"/>
    <w:rsid w:val="001B3C3A"/>
    <w:rsid w:val="001D2040"/>
    <w:rsid w:val="00252AF8"/>
    <w:rsid w:val="002A48CA"/>
    <w:rsid w:val="00323B7F"/>
    <w:rsid w:val="003A1B8C"/>
    <w:rsid w:val="003D3B27"/>
    <w:rsid w:val="004F36A8"/>
    <w:rsid w:val="00536376"/>
    <w:rsid w:val="00544E34"/>
    <w:rsid w:val="00555A5D"/>
    <w:rsid w:val="006010E1"/>
    <w:rsid w:val="00612108"/>
    <w:rsid w:val="00656800"/>
    <w:rsid w:val="00696408"/>
    <w:rsid w:val="007149F6"/>
    <w:rsid w:val="00764904"/>
    <w:rsid w:val="007A4CE9"/>
    <w:rsid w:val="00974B1A"/>
    <w:rsid w:val="009D4FED"/>
    <w:rsid w:val="009F511B"/>
    <w:rsid w:val="00A23B05"/>
    <w:rsid w:val="00AE24F7"/>
    <w:rsid w:val="00B7578E"/>
    <w:rsid w:val="00B80124"/>
    <w:rsid w:val="00BD35AC"/>
    <w:rsid w:val="00C02939"/>
    <w:rsid w:val="00C04F66"/>
    <w:rsid w:val="00C805DF"/>
    <w:rsid w:val="00C90DA8"/>
    <w:rsid w:val="00CA0068"/>
    <w:rsid w:val="00CA3B92"/>
    <w:rsid w:val="00CB0406"/>
    <w:rsid w:val="00D154A6"/>
    <w:rsid w:val="00D22031"/>
    <w:rsid w:val="00D268E2"/>
    <w:rsid w:val="00D31E31"/>
    <w:rsid w:val="00DF06BB"/>
    <w:rsid w:val="00E61866"/>
    <w:rsid w:val="00EB0AED"/>
    <w:rsid w:val="00F52698"/>
    <w:rsid w:val="00F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C8A8"/>
  <w15:chartTrackingRefBased/>
  <w15:docId w15:val="{0F067659-1811-4283-BFAD-BEDD1254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domain">
    <w:name w:val="domain"/>
    <w:basedOn w:val="DefaultParagraphFont"/>
    <w:rsid w:val="00764904"/>
  </w:style>
  <w:style w:type="character" w:customStyle="1" w:styleId="vanity-name">
    <w:name w:val="vanity-name"/>
    <w:basedOn w:val="DefaultParagraphFont"/>
    <w:rsid w:val="0076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ff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E9532D3D2A4DBBBF9E5AE0BB715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BBF84-05D1-4947-A198-85859C43813C}"/>
      </w:docPartPr>
      <w:docPartBody>
        <w:p w:rsidR="00000000" w:rsidRDefault="00CE4D37">
          <w:pPr>
            <w:pStyle w:val="51E9532D3D2A4DBBBF9E5AE0BB7159EE"/>
          </w:pPr>
          <w:r>
            <w:t>[Your Name]</w:t>
          </w:r>
        </w:p>
      </w:docPartBody>
    </w:docPart>
    <w:docPart>
      <w:docPartPr>
        <w:name w:val="DC27093EE8F648EA9EE2DDCB43216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5B3F4-D0A4-4432-8FFD-81356AB12342}"/>
      </w:docPartPr>
      <w:docPartBody>
        <w:p w:rsidR="00000000" w:rsidRDefault="00CE4D37">
          <w:pPr>
            <w:pStyle w:val="DC27093EE8F648EA9EE2DDCB43216159"/>
          </w:pPr>
          <w:r>
            <w:t>[Address, City, ST  ZIP Code]</w:t>
          </w:r>
        </w:p>
      </w:docPartBody>
    </w:docPart>
    <w:docPart>
      <w:docPartPr>
        <w:name w:val="F274AFD547404F8D9A2B1C7328DBE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1FC46-8610-4C4D-AFC8-9C0D2F379EBE}"/>
      </w:docPartPr>
      <w:docPartBody>
        <w:p w:rsidR="00000000" w:rsidRDefault="00CE4D37">
          <w:pPr>
            <w:pStyle w:val="F274AFD547404F8D9A2B1C7328DBE227"/>
          </w:pPr>
          <w:r>
            <w:t>[Telephone]</w:t>
          </w:r>
        </w:p>
      </w:docPartBody>
    </w:docPart>
    <w:docPart>
      <w:docPartPr>
        <w:name w:val="6AE5E822C15D4CFB89B1DD2ED2C08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ED226-58F3-4300-8EB8-E07947A67DBD}"/>
      </w:docPartPr>
      <w:docPartBody>
        <w:p w:rsidR="00000000" w:rsidRDefault="00CE4D37">
          <w:pPr>
            <w:pStyle w:val="6AE5E822C15D4CFB89B1DD2ED2C08544"/>
          </w:pPr>
          <w:r>
            <w:t>[Email]</w:t>
          </w:r>
        </w:p>
      </w:docPartBody>
    </w:docPart>
    <w:docPart>
      <w:docPartPr>
        <w:name w:val="6C14EFEAFF794973B505546CB59CB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5C926-89C1-4771-A0D9-FEC7F288A7A9}"/>
      </w:docPartPr>
      <w:docPartBody>
        <w:p w:rsidR="00000000" w:rsidRDefault="00CE4D37">
          <w:pPr>
            <w:pStyle w:val="6C14EFEAFF794973B505546CB59CB17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9211A16AA749C6840DA7A358EC9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86449-74B9-451D-9C57-88E261F540C3}"/>
      </w:docPartPr>
      <w:docPartBody>
        <w:p w:rsidR="00000000" w:rsidRDefault="00CE4D37" w:rsidP="00CE4D37">
          <w:pPr>
            <w:pStyle w:val="939211A16AA749C6840DA7A358EC9DA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EBF8279FA14A87994036FF964C9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2DECA-03A6-499D-AF0E-9FDADDAE7D0A}"/>
      </w:docPartPr>
      <w:docPartBody>
        <w:p w:rsidR="00000000" w:rsidRDefault="00CE4D37" w:rsidP="00CE4D37">
          <w:pPr>
            <w:pStyle w:val="B5EBF8279FA14A87994036FF964C9C8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CF82CD229E44DA7A3031F9E4FBA2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9D14A-44D2-4962-858F-47C0AD8F0C8D}"/>
      </w:docPartPr>
      <w:docPartBody>
        <w:p w:rsidR="00000000" w:rsidRDefault="00CE4D37" w:rsidP="00CE4D37">
          <w:pPr>
            <w:pStyle w:val="0CF82CD229E44DA7A3031F9E4FBA26E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1F5BCE3E7646C59F07D92032DED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42D28-79C7-4E98-9EE9-77DE39688ACB}"/>
      </w:docPartPr>
      <w:docPartBody>
        <w:p w:rsidR="00000000" w:rsidRDefault="00CE4D37" w:rsidP="00CE4D37">
          <w:pPr>
            <w:pStyle w:val="151F5BCE3E7646C59F07D92032DED7C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21C415CEFBE433990672835C5419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F16F6-79EA-44DA-B644-96550472C2A5}"/>
      </w:docPartPr>
      <w:docPartBody>
        <w:p w:rsidR="00000000" w:rsidRDefault="00CE4D37" w:rsidP="00CE4D37">
          <w:pPr>
            <w:pStyle w:val="B21C415CEFBE433990672835C54193B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32038F57FA4ACD8547558C88450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DDA6C-FA50-4D92-BE40-37F2068C634F}"/>
      </w:docPartPr>
      <w:docPartBody>
        <w:p w:rsidR="00000000" w:rsidRDefault="00CE4D37" w:rsidP="00CE4D37">
          <w:pPr>
            <w:pStyle w:val="A732038F57FA4ACD8547558C88450F5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37"/>
    <w:rsid w:val="00C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9532D3D2A4DBBBF9E5AE0BB7159EE">
    <w:name w:val="51E9532D3D2A4DBBBF9E5AE0BB7159EE"/>
  </w:style>
  <w:style w:type="paragraph" w:customStyle="1" w:styleId="DC27093EE8F648EA9EE2DDCB43216159">
    <w:name w:val="DC27093EE8F648EA9EE2DDCB43216159"/>
  </w:style>
  <w:style w:type="paragraph" w:customStyle="1" w:styleId="F274AFD547404F8D9A2B1C7328DBE227">
    <w:name w:val="F274AFD547404F8D9A2B1C7328DBE227"/>
  </w:style>
  <w:style w:type="paragraph" w:customStyle="1" w:styleId="6AE5E822C15D4CFB89B1DD2ED2C08544">
    <w:name w:val="6AE5E822C15D4CFB89B1DD2ED2C08544"/>
  </w:style>
  <w:style w:type="paragraph" w:customStyle="1" w:styleId="0645B93E9A5241DEAF7280BF618137CF">
    <w:name w:val="0645B93E9A5241DEAF7280BF618137CF"/>
  </w:style>
  <w:style w:type="paragraph" w:customStyle="1" w:styleId="DD054D072EBF4444B29670A5A58F8546">
    <w:name w:val="DD054D072EBF4444B29670A5A58F8546"/>
  </w:style>
  <w:style w:type="paragraph" w:customStyle="1" w:styleId="CEB5B1DFFE7D40D7B6AC58B04F2A60AF">
    <w:name w:val="CEB5B1DFFE7D40D7B6AC58B04F2A60AF"/>
  </w:style>
  <w:style w:type="paragraph" w:customStyle="1" w:styleId="3FF58FDDFEEF4C93996D44B21BEACE38">
    <w:name w:val="3FF58FDDFEEF4C93996D44B21BEACE38"/>
  </w:style>
  <w:style w:type="paragraph" w:customStyle="1" w:styleId="9333AD542AD34495B2B79B4E97094507">
    <w:name w:val="9333AD542AD34495B2B79B4E97094507"/>
  </w:style>
  <w:style w:type="character" w:styleId="PlaceholderText">
    <w:name w:val="Placeholder Text"/>
    <w:basedOn w:val="DefaultParagraphFont"/>
    <w:uiPriority w:val="99"/>
    <w:semiHidden/>
    <w:rsid w:val="00CE4D37"/>
    <w:rPr>
      <w:color w:val="808080"/>
    </w:rPr>
  </w:style>
  <w:style w:type="paragraph" w:customStyle="1" w:styleId="6C14EFEAFF794973B505546CB59CB171">
    <w:name w:val="6C14EFEAFF794973B505546CB59CB171"/>
  </w:style>
  <w:style w:type="paragraph" w:customStyle="1" w:styleId="390E22C2AF3046AA8558589BBE6AFA85">
    <w:name w:val="390E22C2AF3046AA8558589BBE6AFA8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eastAsia="en-US"/>
    </w:rPr>
  </w:style>
  <w:style w:type="paragraph" w:customStyle="1" w:styleId="FB79AD13723A409598BF7F2969B72D83">
    <w:name w:val="FB79AD13723A409598BF7F2969B72D83"/>
  </w:style>
  <w:style w:type="paragraph" w:customStyle="1" w:styleId="74F727AFED8A4A0D85FDB78B9B42C146">
    <w:name w:val="74F727AFED8A4A0D85FDB78B9B42C146"/>
  </w:style>
  <w:style w:type="paragraph" w:customStyle="1" w:styleId="A02B4588FEC0413F858B077738AA93B5">
    <w:name w:val="A02B4588FEC0413F858B077738AA93B5"/>
  </w:style>
  <w:style w:type="paragraph" w:customStyle="1" w:styleId="8E51507B8DAA4ACA811B8E41BCB07F51">
    <w:name w:val="8E51507B8DAA4ACA811B8E41BCB07F51"/>
  </w:style>
  <w:style w:type="paragraph" w:customStyle="1" w:styleId="663294EBDF664171BF35AC98010A1862">
    <w:name w:val="663294EBDF664171BF35AC98010A1862"/>
  </w:style>
  <w:style w:type="paragraph" w:customStyle="1" w:styleId="47DE775BE6964EDFA3AEF40846622E23">
    <w:name w:val="47DE775BE6964EDFA3AEF40846622E23"/>
  </w:style>
  <w:style w:type="paragraph" w:customStyle="1" w:styleId="422588ED45C84A8BB6CF3C6D1656EF26">
    <w:name w:val="422588ED45C84A8BB6CF3C6D1656EF26"/>
  </w:style>
  <w:style w:type="paragraph" w:customStyle="1" w:styleId="89DC80AFA7E24B7794B268D760A29E9D">
    <w:name w:val="89DC80AFA7E24B7794B268D760A29E9D"/>
    <w:rsid w:val="00CE4D37"/>
  </w:style>
  <w:style w:type="paragraph" w:customStyle="1" w:styleId="85BD354CC96A452883EC2EE9ECA58411">
    <w:name w:val="85BD354CC96A452883EC2EE9ECA58411"/>
    <w:rsid w:val="00CE4D37"/>
  </w:style>
  <w:style w:type="paragraph" w:customStyle="1" w:styleId="939211A16AA749C6840DA7A358EC9DA4">
    <w:name w:val="939211A16AA749C6840DA7A358EC9DA4"/>
    <w:rsid w:val="00CE4D37"/>
  </w:style>
  <w:style w:type="paragraph" w:customStyle="1" w:styleId="89DBF576479B4107B19E3E5F3266D3C8">
    <w:name w:val="89DBF576479B4107B19E3E5F3266D3C8"/>
    <w:rsid w:val="00CE4D37"/>
  </w:style>
  <w:style w:type="paragraph" w:customStyle="1" w:styleId="B5EBF8279FA14A87994036FF964C9C80">
    <w:name w:val="B5EBF8279FA14A87994036FF964C9C80"/>
    <w:rsid w:val="00CE4D37"/>
  </w:style>
  <w:style w:type="paragraph" w:customStyle="1" w:styleId="265E043A7F274779B194235450399EBF">
    <w:name w:val="265E043A7F274779B194235450399EBF"/>
    <w:rsid w:val="00CE4D37"/>
  </w:style>
  <w:style w:type="paragraph" w:customStyle="1" w:styleId="0CF82CD229E44DA7A3031F9E4FBA26E8">
    <w:name w:val="0CF82CD229E44DA7A3031F9E4FBA26E8"/>
    <w:rsid w:val="00CE4D37"/>
  </w:style>
  <w:style w:type="paragraph" w:customStyle="1" w:styleId="50CD8E0C74E14B82A8327AD6D916CB9B">
    <w:name w:val="50CD8E0C74E14B82A8327AD6D916CB9B"/>
    <w:rsid w:val="00CE4D37"/>
  </w:style>
  <w:style w:type="paragraph" w:customStyle="1" w:styleId="151F5BCE3E7646C59F07D92032DED7C3">
    <w:name w:val="151F5BCE3E7646C59F07D92032DED7C3"/>
    <w:rsid w:val="00CE4D37"/>
  </w:style>
  <w:style w:type="paragraph" w:customStyle="1" w:styleId="0CD62844D1D04093A5F0C2B44F22BCA5">
    <w:name w:val="0CD62844D1D04093A5F0C2B44F22BCA5"/>
    <w:rsid w:val="00CE4D37"/>
  </w:style>
  <w:style w:type="paragraph" w:customStyle="1" w:styleId="F98BED0D208340AB8599A01629846B83">
    <w:name w:val="F98BED0D208340AB8599A01629846B83"/>
    <w:rsid w:val="00CE4D37"/>
  </w:style>
  <w:style w:type="paragraph" w:customStyle="1" w:styleId="B21C415CEFBE433990672835C54193B1">
    <w:name w:val="B21C415CEFBE433990672835C54193B1"/>
    <w:rsid w:val="00CE4D37"/>
  </w:style>
  <w:style w:type="paragraph" w:customStyle="1" w:styleId="A732038F57FA4ACD8547558C88450F59">
    <w:name w:val="A732038F57FA4ACD8547558C88450F59"/>
    <w:rsid w:val="00CE4D37"/>
  </w:style>
  <w:style w:type="paragraph" w:customStyle="1" w:styleId="9357A1FD2E634B35B34607F328D98D6E">
    <w:name w:val="9357A1FD2E634B35B34607F328D98D6E"/>
    <w:rsid w:val="00CE4D37"/>
  </w:style>
  <w:style w:type="paragraph" w:customStyle="1" w:styleId="C9F0FB904F394D7D8B31330EE56B5C2C">
    <w:name w:val="C9F0FB904F394D7D8B31330EE56B5C2C"/>
    <w:rsid w:val="00CE4D37"/>
  </w:style>
  <w:style w:type="paragraph" w:customStyle="1" w:styleId="6BAE775F25E344AFBFE1AAE67D5363E8">
    <w:name w:val="6BAE775F25E344AFBFE1AAE67D5363E8"/>
    <w:rsid w:val="00CE4D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104 W. University Pkwy</CompanyAddress>
  <CompanyPhone>(925) 383-6689</CompanyPhone>
  <CompanyFax/>
  <CompanyEmail>tchung12@jhu.edu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F84028E8-A973-4DD4-934D-BE04342E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248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Tiffany Chung</dc:creator>
  <cp:keywords/>
  <cp:lastModifiedBy>Tiff Chung</cp:lastModifiedBy>
  <cp:revision>42</cp:revision>
  <dcterms:created xsi:type="dcterms:W3CDTF">2015-07-20T02:12:00Z</dcterms:created>
  <dcterms:modified xsi:type="dcterms:W3CDTF">2015-07-20T06:25:00Z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